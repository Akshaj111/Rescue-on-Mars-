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BB8FD" w14:textId="77777777" w:rsidR="00EC1D36" w:rsidRPr="00BA02DD" w:rsidRDefault="00F76944">
      <w:pPr>
        <w:rPr>
          <w:rFonts w:ascii="Times New Roman" w:hAnsi="Times New Roman"/>
          <w:b/>
          <w:bCs/>
          <w:sz w:val="28"/>
          <w:szCs w:val="28"/>
        </w:rPr>
      </w:pPr>
      <w:r w:rsidRPr="00BA02DD">
        <w:rPr>
          <w:rFonts w:ascii="Times New Roman" w:hAnsi="Times New Roman"/>
          <w:b/>
          <w:bCs/>
          <w:sz w:val="28"/>
          <w:szCs w:val="28"/>
        </w:rPr>
        <w:t>Story</w:t>
      </w:r>
    </w:p>
    <w:p w14:paraId="1224CA6F" w14:textId="1FC6104C" w:rsidR="00EC1D36" w:rsidRDefault="006F5A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Neil is an aspiring astronaut person who really, really, wants to land on Mars. Everything has been set up, however, while exploring the </w:t>
      </w:r>
      <w:r w:rsidR="00BA02DD"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artian surface, Neil and his friend Jason, get lost. Can you help them find their way back without them running out of oxygen? </w:t>
      </w:r>
    </w:p>
    <w:p w14:paraId="2876B601" w14:textId="77777777" w:rsidR="00EC1D36" w:rsidRPr="00BA02DD" w:rsidRDefault="00F76944">
      <w:pPr>
        <w:rPr>
          <w:rFonts w:ascii="Times New Roman" w:hAnsi="Times New Roman"/>
          <w:b/>
          <w:bCs/>
          <w:sz w:val="28"/>
          <w:szCs w:val="28"/>
        </w:rPr>
      </w:pPr>
      <w:r w:rsidRPr="00BA02DD">
        <w:rPr>
          <w:rFonts w:ascii="Times New Roman" w:hAnsi="Times New Roman"/>
          <w:b/>
          <w:bCs/>
          <w:sz w:val="28"/>
          <w:szCs w:val="28"/>
        </w:rPr>
        <w:t>Rules</w:t>
      </w:r>
    </w:p>
    <w:p w14:paraId="6D31083F" w14:textId="56DEC5CF" w:rsidR="00EC1D36" w:rsidRDefault="006F5A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need to use the arrow keys to jump up and down the Buttes and craters to get to the lander. </w:t>
      </w:r>
      <w:r w:rsidR="004E7159">
        <w:rPr>
          <w:rFonts w:ascii="Times New Roman" w:hAnsi="Times New Roman"/>
          <w:sz w:val="28"/>
          <w:szCs w:val="28"/>
        </w:rPr>
        <w:t>However, the dust storms and crumbly rocks will do whatever they can to stop you. If you run into a health power pill, then the dust storms will stop moving and you have 30 extra seconds to run. If you crash, 1 of your 5 lives will vanish. Use the rover token where possible so you can get there quickly.</w:t>
      </w:r>
    </w:p>
    <w:p w14:paraId="0D164875" w14:textId="77777777" w:rsidR="00EC1D36" w:rsidRPr="00BA02DD" w:rsidRDefault="00F76944">
      <w:pPr>
        <w:rPr>
          <w:rFonts w:ascii="Times New Roman" w:hAnsi="Times New Roman"/>
          <w:b/>
          <w:bCs/>
          <w:sz w:val="28"/>
          <w:szCs w:val="28"/>
        </w:rPr>
      </w:pPr>
      <w:r w:rsidRPr="00BA02DD">
        <w:rPr>
          <w:rFonts w:ascii="Times New Roman" w:hAnsi="Times New Roman"/>
          <w:b/>
          <w:bCs/>
          <w:sz w:val="28"/>
          <w:szCs w:val="28"/>
        </w:rPr>
        <w:t>Balance</w:t>
      </w:r>
    </w:p>
    <w:p w14:paraId="2AE675D0" w14:textId="50145268" w:rsidR="00EC1D36" w:rsidRDefault="004E71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 can stop the obstacles by using the health pill and you can outrun them by using the rover!</w:t>
      </w:r>
    </w:p>
    <w:p w14:paraId="66428713" w14:textId="77777777" w:rsidR="00EC1D36" w:rsidRPr="00BA02DD" w:rsidRDefault="00F76944">
      <w:pPr>
        <w:rPr>
          <w:rFonts w:ascii="Times New Roman" w:hAnsi="Times New Roman"/>
          <w:b/>
          <w:bCs/>
          <w:sz w:val="28"/>
          <w:szCs w:val="28"/>
        </w:rPr>
      </w:pPr>
      <w:r w:rsidRPr="00BA02DD">
        <w:rPr>
          <w:rFonts w:ascii="Times New Roman" w:hAnsi="Times New Roman"/>
          <w:b/>
          <w:bCs/>
          <w:sz w:val="28"/>
          <w:szCs w:val="28"/>
        </w:rPr>
        <w:t>Feedback</w:t>
      </w:r>
    </w:p>
    <w:p w14:paraId="2144CDEE" w14:textId="77639F2E" w:rsidR="00EC1D36" w:rsidRDefault="004E715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feedback can be shown by a ‘lives’ icon on the side of the screen.</w:t>
      </w:r>
    </w:p>
    <w:p w14:paraId="679CD7C2" w14:textId="77777777" w:rsidR="00EC1D36" w:rsidRPr="00BA02DD" w:rsidRDefault="00F76944">
      <w:pPr>
        <w:rPr>
          <w:rFonts w:ascii="Times New Roman" w:hAnsi="Times New Roman"/>
          <w:b/>
          <w:bCs/>
          <w:sz w:val="28"/>
          <w:szCs w:val="28"/>
        </w:rPr>
      </w:pPr>
      <w:r w:rsidRPr="00BA02DD">
        <w:rPr>
          <w:rFonts w:ascii="Times New Roman" w:hAnsi="Times New Roman"/>
          <w:b/>
          <w:bCs/>
          <w:sz w:val="28"/>
          <w:szCs w:val="28"/>
        </w:rPr>
        <w:t>Chance</w:t>
      </w:r>
    </w:p>
    <w:p w14:paraId="070E2571" w14:textId="04079A3D" w:rsidR="00EC1D36" w:rsidRDefault="009507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 may reach the spacecraft… or you may not! – a 50/50 chance!</w:t>
      </w:r>
    </w:p>
    <w:p w14:paraId="32B4C525" w14:textId="230B797F" w:rsidR="00BA02DD" w:rsidRDefault="00BA02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obstacles randomly occur, there is no real chance hitting you.</w:t>
      </w:r>
    </w:p>
    <w:p w14:paraId="44BF0C1C" w14:textId="77777777" w:rsidR="00EC1D36" w:rsidRPr="00BA02DD" w:rsidRDefault="00F76944">
      <w:pPr>
        <w:rPr>
          <w:rFonts w:ascii="Times New Roman" w:hAnsi="Times New Roman"/>
          <w:b/>
          <w:bCs/>
          <w:sz w:val="28"/>
          <w:szCs w:val="28"/>
        </w:rPr>
      </w:pPr>
      <w:r w:rsidRPr="00BA02DD">
        <w:rPr>
          <w:rFonts w:ascii="Times New Roman" w:hAnsi="Times New Roman"/>
          <w:b/>
          <w:bCs/>
          <w:sz w:val="28"/>
          <w:szCs w:val="28"/>
        </w:rPr>
        <w:t>Skill</w:t>
      </w:r>
    </w:p>
    <w:p w14:paraId="70406084" w14:textId="0ABC9079" w:rsidR="00EC1D36" w:rsidRDefault="009507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progresses in difficulty as you get closer to the spacecraft.</w:t>
      </w:r>
    </w:p>
    <w:p w14:paraId="70C399B1" w14:textId="77777777" w:rsidR="00EC1D36" w:rsidRPr="00BA02DD" w:rsidRDefault="00F76944">
      <w:pPr>
        <w:rPr>
          <w:rFonts w:ascii="Times New Roman" w:hAnsi="Times New Roman"/>
          <w:b/>
          <w:bCs/>
          <w:sz w:val="28"/>
          <w:szCs w:val="28"/>
        </w:rPr>
      </w:pPr>
      <w:r w:rsidRPr="00BA02DD">
        <w:rPr>
          <w:rFonts w:ascii="Times New Roman" w:hAnsi="Times New Roman"/>
          <w:b/>
          <w:bCs/>
          <w:sz w:val="28"/>
          <w:szCs w:val="28"/>
        </w:rPr>
        <w:t>Goal</w:t>
      </w:r>
    </w:p>
    <w:p w14:paraId="1AEC1151" w14:textId="67F321D1" w:rsidR="00EC1D36" w:rsidRDefault="0095078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 need to reach the spacecraft!</w:t>
      </w:r>
    </w:p>
    <w:p w14:paraId="6D610732" w14:textId="77777777" w:rsidR="00EC1D36" w:rsidRPr="00BA02DD" w:rsidRDefault="00F76944">
      <w:pPr>
        <w:rPr>
          <w:rFonts w:ascii="Times New Roman" w:hAnsi="Times New Roman"/>
          <w:b/>
          <w:bCs/>
          <w:sz w:val="28"/>
          <w:szCs w:val="28"/>
        </w:rPr>
      </w:pPr>
      <w:r w:rsidRPr="00BA02DD">
        <w:rPr>
          <w:rFonts w:ascii="Times New Roman" w:hAnsi="Times New Roman"/>
          <w:b/>
          <w:bCs/>
          <w:sz w:val="28"/>
          <w:szCs w:val="28"/>
        </w:rPr>
        <w:t>Characters</w:t>
      </w:r>
    </w:p>
    <w:p w14:paraId="3E5E00E6" w14:textId="4DE48D03" w:rsidR="00EC1D36" w:rsidRDefault="00BA02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PC: the astronauts you are controlling</w:t>
      </w:r>
    </w:p>
    <w:p w14:paraId="54027FEF" w14:textId="1D36BBE0" w:rsidR="00BA02DD" w:rsidRDefault="00BA02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NPC: obstacles and rover</w:t>
      </w:r>
    </w:p>
    <w:p w14:paraId="37555B96" w14:textId="77777777" w:rsidR="00EC1D36" w:rsidRPr="00BA02DD" w:rsidRDefault="00F76944">
      <w:pPr>
        <w:rPr>
          <w:rFonts w:ascii="Times New Roman" w:hAnsi="Times New Roman"/>
          <w:b/>
          <w:bCs/>
          <w:sz w:val="28"/>
          <w:szCs w:val="28"/>
        </w:rPr>
      </w:pPr>
      <w:r w:rsidRPr="00BA02DD">
        <w:rPr>
          <w:rFonts w:ascii="Times New Roman" w:hAnsi="Times New Roman"/>
          <w:b/>
          <w:bCs/>
          <w:sz w:val="28"/>
          <w:szCs w:val="28"/>
        </w:rPr>
        <w:t>Adaptivity</w:t>
      </w:r>
    </w:p>
    <w:p w14:paraId="60A74FC6" w14:textId="6ED61C0D" w:rsidR="00EC1D36" w:rsidRPr="00BA02DD" w:rsidRDefault="00BA02D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It gets harder as you get closer to the rover, meaning more buttes and craters. However, to help the player a little, the dust storms will disappear.</w:t>
      </w:r>
    </w:p>
    <w:sectPr w:rsidR="00EC1D36" w:rsidRPr="00BA02D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2564D" w14:textId="77777777" w:rsidR="00F76944" w:rsidRDefault="00F76944">
      <w:pPr>
        <w:spacing w:after="0" w:line="240" w:lineRule="auto"/>
      </w:pPr>
      <w:r>
        <w:separator/>
      </w:r>
    </w:p>
  </w:endnote>
  <w:endnote w:type="continuationSeparator" w:id="0">
    <w:p w14:paraId="2E9F3196" w14:textId="77777777" w:rsidR="00F76944" w:rsidRDefault="00F76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1FD34" w14:textId="77777777" w:rsidR="00F76944" w:rsidRDefault="00F7694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D5BA83" w14:textId="77777777" w:rsidR="00F76944" w:rsidRDefault="00F769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C1D36"/>
    <w:rsid w:val="004E7159"/>
    <w:rsid w:val="006F5AAC"/>
    <w:rsid w:val="00950785"/>
    <w:rsid w:val="00BA02DD"/>
    <w:rsid w:val="00EC1D36"/>
    <w:rsid w:val="00F7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D66B"/>
  <w15:docId w15:val="{5B33B812-728F-4845-A1F6-84A199D9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Vyas</dc:creator>
  <dc:description/>
  <cp:lastModifiedBy>Anuj Vyas</cp:lastModifiedBy>
  <cp:revision>2</cp:revision>
  <dcterms:created xsi:type="dcterms:W3CDTF">2021-07-10T17:25:00Z</dcterms:created>
  <dcterms:modified xsi:type="dcterms:W3CDTF">2021-07-10T17:25:00Z</dcterms:modified>
</cp:coreProperties>
</file>